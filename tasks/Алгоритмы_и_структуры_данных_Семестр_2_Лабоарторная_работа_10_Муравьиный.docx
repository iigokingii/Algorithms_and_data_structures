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D45" w:rsidRPr="0045275A" w:rsidRDefault="0045275A">
      <w:pPr>
        <w:pStyle w:val="a9"/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  <w:lang w:bidi="ru-RU"/>
        </w:rPr>
        <w:t>Алгоритмы и структуры данных</w:t>
      </w:r>
    </w:p>
    <w:p w:rsidR="00B24036" w:rsidRDefault="00B24036">
      <w:pPr>
        <w:pStyle w:val="ab"/>
        <w:rPr>
          <w:lang w:bidi="ru-RU"/>
        </w:rPr>
      </w:pPr>
      <w:bookmarkStart w:id="1" w:name="_Hlk487785372"/>
      <w:bookmarkEnd w:id="1"/>
      <w:r>
        <w:rPr>
          <w:lang w:bidi="ru-RU"/>
        </w:rPr>
        <w:t>Семестр 2.</w:t>
      </w:r>
    </w:p>
    <w:p w:rsidR="005C6D45" w:rsidRPr="00170C96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B50C5D">
        <w:rPr>
          <w:lang w:bidi="ru-RU"/>
        </w:rPr>
        <w:t>10</w:t>
      </w:r>
      <w:r>
        <w:rPr>
          <w:lang w:bidi="ru-RU"/>
        </w:rPr>
        <w:t xml:space="preserve">. </w:t>
      </w:r>
      <w:r w:rsidR="00755194">
        <w:rPr>
          <w:lang w:bidi="ru-RU"/>
        </w:rPr>
        <w:t>Муравьиный</w:t>
      </w:r>
      <w:r w:rsidR="00DB3548">
        <w:rPr>
          <w:lang w:bidi="ru-RU"/>
        </w:rPr>
        <w:t xml:space="preserve"> алгоритм</w:t>
      </w:r>
    </w:p>
    <w:p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:rsidR="00A71C08" w:rsidRPr="00613BEB" w:rsidRDefault="0013278B" w:rsidP="00613BEB">
      <w:pPr>
        <w:pStyle w:val="affff6"/>
        <w:numPr>
          <w:ilvl w:val="0"/>
          <w:numId w:val="37"/>
        </w:numPr>
        <w:ind w:left="360"/>
        <w:rPr>
          <w:lang w:val="ro-RO" w:bidi="ru-RU"/>
        </w:rPr>
      </w:pPr>
      <w:r w:rsidRPr="00613BEB">
        <w:rPr>
          <w:sz w:val="24"/>
          <w:szCs w:val="24"/>
          <w:lang w:bidi="ru-RU"/>
        </w:rPr>
        <w:t xml:space="preserve">Разработать приложение, </w:t>
      </w:r>
      <w:r w:rsidR="00E51C30">
        <w:rPr>
          <w:sz w:val="24"/>
          <w:szCs w:val="24"/>
          <w:lang w:bidi="ru-RU"/>
        </w:rPr>
        <w:t xml:space="preserve">которые будет находить </w:t>
      </w:r>
      <w:r w:rsidR="00662523">
        <w:rPr>
          <w:sz w:val="24"/>
          <w:szCs w:val="24"/>
          <w:lang w:bidi="ru-RU"/>
        </w:rPr>
        <w:t xml:space="preserve">минимальный путь обхода всех городов с </w:t>
      </w:r>
      <w:r w:rsidR="00755194">
        <w:rPr>
          <w:sz w:val="24"/>
          <w:szCs w:val="24"/>
          <w:lang w:bidi="ru-RU"/>
        </w:rPr>
        <w:t>муравьиного</w:t>
      </w:r>
      <w:r w:rsidR="00662523">
        <w:rPr>
          <w:sz w:val="24"/>
          <w:szCs w:val="24"/>
          <w:lang w:bidi="ru-RU"/>
        </w:rPr>
        <w:t xml:space="preserve"> алгоритма</w:t>
      </w:r>
      <w:r w:rsidR="00613BEB" w:rsidRPr="00613BEB">
        <w:rPr>
          <w:sz w:val="24"/>
          <w:szCs w:val="24"/>
          <w:lang w:bidi="ru-RU"/>
        </w:rPr>
        <w:t xml:space="preserve">. </w:t>
      </w:r>
    </w:p>
    <w:p w:rsidR="00662523" w:rsidRDefault="00613BEB" w:rsidP="00613BEB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Пользователь </w:t>
      </w:r>
      <w:r w:rsidR="00662523">
        <w:rPr>
          <w:sz w:val="24"/>
          <w:szCs w:val="24"/>
          <w:lang w:bidi="ru-RU"/>
        </w:rPr>
        <w:t xml:space="preserve">определяет </w:t>
      </w:r>
      <w:r w:rsidR="00A7662F">
        <w:rPr>
          <w:sz w:val="24"/>
          <w:szCs w:val="24"/>
          <w:lang w:bidi="ru-RU"/>
        </w:rPr>
        <w:t xml:space="preserve">количество городов </w:t>
      </w:r>
      <w:r w:rsidR="00A7662F">
        <w:rPr>
          <w:sz w:val="24"/>
          <w:szCs w:val="24"/>
          <w:lang w:val="en-US" w:bidi="ru-RU"/>
        </w:rPr>
        <w:t>N</w:t>
      </w:r>
      <w:r w:rsidR="00A7662F" w:rsidRPr="00A7662F">
        <w:rPr>
          <w:sz w:val="24"/>
          <w:szCs w:val="24"/>
          <w:lang w:bidi="ru-RU"/>
        </w:rPr>
        <w:t>.</w:t>
      </w:r>
    </w:p>
    <w:p w:rsidR="00A7662F" w:rsidRDefault="00A7662F" w:rsidP="00613BEB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Генерируется расстояние между городами (Заполняется матрица).</w:t>
      </w:r>
    </w:p>
    <w:p w:rsidR="00A7662F" w:rsidRDefault="00A7662F" w:rsidP="00613BEB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Пользователь определяет начальное значение феромонов на каждом ребре графа, значения альфа и бета, количество итераций алгоритма.</w:t>
      </w:r>
    </w:p>
    <w:p w:rsidR="00A7662F" w:rsidRDefault="003C5050" w:rsidP="00613BEB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На экран пользователю выводится на каждой итерации следующая информация:</w:t>
      </w:r>
      <w:r w:rsidR="00A7662F">
        <w:rPr>
          <w:sz w:val="24"/>
          <w:szCs w:val="24"/>
          <w:lang w:bidi="ru-RU"/>
        </w:rPr>
        <w:t xml:space="preserve"> </w:t>
      </w:r>
    </w:p>
    <w:p w:rsidR="00662523" w:rsidRDefault="003C5050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Номер итерации</w:t>
      </w:r>
    </w:p>
    <w:p w:rsidR="00662523" w:rsidRDefault="00B50C5D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Лучший м</w:t>
      </w:r>
      <w:r w:rsidR="003C5050">
        <w:rPr>
          <w:sz w:val="24"/>
          <w:szCs w:val="24"/>
          <w:lang w:bidi="ru-RU"/>
        </w:rPr>
        <w:t>аршрут из вершин графа</w:t>
      </w:r>
      <w:r>
        <w:rPr>
          <w:sz w:val="24"/>
          <w:szCs w:val="24"/>
          <w:lang w:bidi="ru-RU"/>
        </w:rPr>
        <w:t xml:space="preserve"> на данный момент из всех пройденных итераций. </w:t>
      </w:r>
    </w:p>
    <w:p w:rsidR="00945BB9" w:rsidRPr="00613BEB" w:rsidRDefault="003C5050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Расстояние данного маршрута.</w:t>
      </w:r>
      <w:r w:rsidR="00463E1F">
        <w:rPr>
          <w:sz w:val="24"/>
          <w:szCs w:val="24"/>
          <w:lang w:bidi="ru-RU"/>
        </w:rPr>
        <w:t xml:space="preserve"> </w:t>
      </w:r>
    </w:p>
    <w:p w:rsidR="007A64AD" w:rsidRPr="00613BEB" w:rsidRDefault="007A64AD" w:rsidP="00912E3D">
      <w:pPr>
        <w:rPr>
          <w:sz w:val="24"/>
          <w:szCs w:val="24"/>
          <w:lang w:bidi="ru-RU"/>
        </w:rPr>
      </w:pPr>
    </w:p>
    <w:sectPr w:rsidR="007A64AD" w:rsidRPr="00613BEB" w:rsidSect="00912E3D">
      <w:pgSz w:w="11906" w:h="16838" w:code="9"/>
      <w:pgMar w:top="709" w:right="1440" w:bottom="568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DF9" w:rsidRDefault="006F6DF9">
      <w:pPr>
        <w:spacing w:line="240" w:lineRule="auto"/>
      </w:pPr>
      <w:r>
        <w:separator/>
      </w:r>
    </w:p>
  </w:endnote>
  <w:endnote w:type="continuationSeparator" w:id="0">
    <w:p w:rsidR="006F6DF9" w:rsidRDefault="006F6DF9">
      <w:pPr>
        <w:spacing w:line="240" w:lineRule="auto"/>
      </w:pPr>
      <w:r>
        <w:continuationSeparator/>
      </w:r>
    </w:p>
  </w:endnote>
  <w:endnote w:type="continuationNotice" w:id="1">
    <w:p w:rsidR="006F6DF9" w:rsidRDefault="006F6DF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DF9" w:rsidRDefault="006F6DF9">
      <w:pPr>
        <w:spacing w:line="240" w:lineRule="auto"/>
      </w:pPr>
      <w:r>
        <w:separator/>
      </w:r>
    </w:p>
  </w:footnote>
  <w:footnote w:type="continuationSeparator" w:id="0">
    <w:p w:rsidR="006F6DF9" w:rsidRDefault="006F6DF9">
      <w:pPr>
        <w:spacing w:line="240" w:lineRule="auto"/>
      </w:pPr>
      <w:r>
        <w:continuationSeparator/>
      </w:r>
    </w:p>
  </w:footnote>
  <w:footnote w:type="continuationNotice" w:id="1">
    <w:p w:rsidR="006F6DF9" w:rsidRDefault="006F6DF9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B70CCA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</w:num>
  <w:num w:numId="5">
    <w:abstractNumId w:val="8"/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5A"/>
    <w:rsid w:val="00016748"/>
    <w:rsid w:val="00026C63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0C96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043F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C5050"/>
    <w:rsid w:val="003D7347"/>
    <w:rsid w:val="00404119"/>
    <w:rsid w:val="00444F02"/>
    <w:rsid w:val="0045275A"/>
    <w:rsid w:val="00463E1F"/>
    <w:rsid w:val="00490CC6"/>
    <w:rsid w:val="004C1410"/>
    <w:rsid w:val="004C77D0"/>
    <w:rsid w:val="004F05F9"/>
    <w:rsid w:val="00500441"/>
    <w:rsid w:val="00517AAB"/>
    <w:rsid w:val="005509B2"/>
    <w:rsid w:val="005556DB"/>
    <w:rsid w:val="00586B6A"/>
    <w:rsid w:val="00591B64"/>
    <w:rsid w:val="005A6CBA"/>
    <w:rsid w:val="005A71B6"/>
    <w:rsid w:val="005C6D45"/>
    <w:rsid w:val="005D58F7"/>
    <w:rsid w:val="00613752"/>
    <w:rsid w:val="00613BEB"/>
    <w:rsid w:val="00617D63"/>
    <w:rsid w:val="00627345"/>
    <w:rsid w:val="00643D1A"/>
    <w:rsid w:val="00644C7E"/>
    <w:rsid w:val="00645F7A"/>
    <w:rsid w:val="00662523"/>
    <w:rsid w:val="00674588"/>
    <w:rsid w:val="00685F0B"/>
    <w:rsid w:val="006A7B57"/>
    <w:rsid w:val="006C36A3"/>
    <w:rsid w:val="006D44C5"/>
    <w:rsid w:val="006D678C"/>
    <w:rsid w:val="006F0D14"/>
    <w:rsid w:val="006F6DF9"/>
    <w:rsid w:val="00713672"/>
    <w:rsid w:val="007263F7"/>
    <w:rsid w:val="0073562D"/>
    <w:rsid w:val="00753A03"/>
    <w:rsid w:val="00755194"/>
    <w:rsid w:val="007903FF"/>
    <w:rsid w:val="00793162"/>
    <w:rsid w:val="007A64AD"/>
    <w:rsid w:val="007B07DE"/>
    <w:rsid w:val="007D2C50"/>
    <w:rsid w:val="008270A2"/>
    <w:rsid w:val="008348C4"/>
    <w:rsid w:val="008451C3"/>
    <w:rsid w:val="00853F77"/>
    <w:rsid w:val="00876276"/>
    <w:rsid w:val="00881AA1"/>
    <w:rsid w:val="00885CE1"/>
    <w:rsid w:val="008907FF"/>
    <w:rsid w:val="008B696C"/>
    <w:rsid w:val="008B6BEE"/>
    <w:rsid w:val="008D03DF"/>
    <w:rsid w:val="008F78D7"/>
    <w:rsid w:val="00912E3D"/>
    <w:rsid w:val="009200C1"/>
    <w:rsid w:val="00945BB9"/>
    <w:rsid w:val="00947BE4"/>
    <w:rsid w:val="00980085"/>
    <w:rsid w:val="00997127"/>
    <w:rsid w:val="00997B29"/>
    <w:rsid w:val="009D216F"/>
    <w:rsid w:val="009D3248"/>
    <w:rsid w:val="00A06B24"/>
    <w:rsid w:val="00A26FEF"/>
    <w:rsid w:val="00A577D7"/>
    <w:rsid w:val="00A65E8A"/>
    <w:rsid w:val="00A71C08"/>
    <w:rsid w:val="00A7662F"/>
    <w:rsid w:val="00A87896"/>
    <w:rsid w:val="00A87FD9"/>
    <w:rsid w:val="00AC1EE7"/>
    <w:rsid w:val="00AC2CE6"/>
    <w:rsid w:val="00AE01C5"/>
    <w:rsid w:val="00B24036"/>
    <w:rsid w:val="00B50C5D"/>
    <w:rsid w:val="00B650C6"/>
    <w:rsid w:val="00B67ACC"/>
    <w:rsid w:val="00BA63C2"/>
    <w:rsid w:val="00BB62F5"/>
    <w:rsid w:val="00BC680B"/>
    <w:rsid w:val="00BC6939"/>
    <w:rsid w:val="00BD0BC4"/>
    <w:rsid w:val="00BE1875"/>
    <w:rsid w:val="00BE45C8"/>
    <w:rsid w:val="00BE6B47"/>
    <w:rsid w:val="00BF2331"/>
    <w:rsid w:val="00BF7463"/>
    <w:rsid w:val="00C30889"/>
    <w:rsid w:val="00C552E0"/>
    <w:rsid w:val="00C80019"/>
    <w:rsid w:val="00C90A2E"/>
    <w:rsid w:val="00CC5861"/>
    <w:rsid w:val="00CF1A18"/>
    <w:rsid w:val="00CF5B90"/>
    <w:rsid w:val="00D10CC6"/>
    <w:rsid w:val="00D30B81"/>
    <w:rsid w:val="00D3649E"/>
    <w:rsid w:val="00D65327"/>
    <w:rsid w:val="00D94137"/>
    <w:rsid w:val="00DB3548"/>
    <w:rsid w:val="00DE03E3"/>
    <w:rsid w:val="00DF0FDA"/>
    <w:rsid w:val="00E142DA"/>
    <w:rsid w:val="00E16F51"/>
    <w:rsid w:val="00E51C30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Название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8" w:space="0" w:color="FF0000" w:themeColor="accent2"/>
        <w:bottom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8" w:space="0" w:color="2B579A" w:themeColor="accent5"/>
        <w:bottom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4" w:space="0" w:color="FF0000" w:themeColor="accent2"/>
        <w:bottom w:val="single" w:sz="4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4" w:space="0" w:color="2B579A" w:themeColor="accent5"/>
        <w:bottom w:val="single" w:sz="4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0000" w:themeColor="accent2"/>
        <w:bottom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B579A" w:themeColor="accent5"/>
        <w:bottom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customStyle="1" w:styleId="UnresolvedMention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customStyle="1" w:styleId="Mention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1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2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3">
    <w:name w:val="Выделить цитату"/>
    <w:basedOn w:val="a2"/>
    <w:next w:val="a2"/>
    <w:link w:val="affffff4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4">
    <w:name w:val="Выделить цитату (знак)"/>
    <w:basedOn w:val="a8"/>
    <w:link w:val="affffff3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customStyle="1" w:styleId="Hashtag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customStyle="1" w:styleId="SmartHyperlink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6EB6E-A36B-4E52-A2F1-5D2AD5857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2022-12-28T09:32:00Z</dcterms:created>
  <dcterms:modified xsi:type="dcterms:W3CDTF">2022-12-28T09:32:00Z</dcterms:modified>
</cp:coreProperties>
</file>